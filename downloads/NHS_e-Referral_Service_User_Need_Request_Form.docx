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90A5C" w14:textId="77777777" w:rsidR="00706A96" w:rsidRDefault="00706A96" w:rsidP="00706A96">
      <w:pPr>
        <w:pStyle w:val="Heading1"/>
      </w:pPr>
      <w:bookmarkStart w:id="0" w:name="_GoBack"/>
      <w:bookmarkEnd w:id="0"/>
      <w:r>
        <w:t>NHS e-Referral Service: User Need Form</w:t>
      </w:r>
    </w:p>
    <w:p w14:paraId="7A8F4F00" w14:textId="77777777" w:rsidR="00706A96" w:rsidRPr="00BF6E82" w:rsidRDefault="00BF6E82">
      <w:pPr>
        <w:spacing w:after="0"/>
        <w:textboxTightWrap w:val="none"/>
        <w:rPr>
          <w:i/>
        </w:rPr>
      </w:pPr>
      <w:r w:rsidRPr="00BF6E82">
        <w:rPr>
          <w:i/>
        </w:rPr>
        <w:t>(</w:t>
      </w:r>
      <w:r w:rsidR="00DD098E">
        <w:rPr>
          <w:i/>
        </w:rPr>
        <w:t xml:space="preserve">Use </w:t>
      </w:r>
      <w:r>
        <w:rPr>
          <w:i/>
        </w:rPr>
        <w:t>1</w:t>
      </w:r>
      <w:r w:rsidRPr="00BF6E82">
        <w:rPr>
          <w:i/>
        </w:rPr>
        <w:t xml:space="preserve"> form </w:t>
      </w:r>
      <w:r>
        <w:rPr>
          <w:i/>
        </w:rPr>
        <w:t xml:space="preserve">for each </w:t>
      </w:r>
      <w:r w:rsidR="00496591">
        <w:rPr>
          <w:i/>
        </w:rPr>
        <w:t xml:space="preserve">unique </w:t>
      </w:r>
      <w:r w:rsidR="006764D1">
        <w:rPr>
          <w:i/>
        </w:rPr>
        <w:t>User Need</w:t>
      </w:r>
      <w:r>
        <w:rPr>
          <w:i/>
        </w:rPr>
        <w:t xml:space="preserve"> request</w:t>
      </w:r>
      <w:r w:rsidRPr="00BF6E82">
        <w:rPr>
          <w:i/>
        </w:rPr>
        <w:t>)</w:t>
      </w:r>
    </w:p>
    <w:p w14:paraId="66D69C46" w14:textId="77777777" w:rsidR="008D5953" w:rsidRDefault="00BF6E82" w:rsidP="00034840">
      <w:pPr>
        <w:pStyle w:val="Heading4"/>
      </w:pPr>
      <w:bookmarkStart w:id="1" w:name="_Toc383595454"/>
      <w:bookmarkStart w:id="2" w:name="_Toc350174611"/>
      <w:r>
        <w:br/>
      </w:r>
      <w:r w:rsidR="00617A85">
        <w:rPr>
          <w:rFonts w:asciiTheme="minorHAnsi" w:hAnsiTheme="minorHAnsi"/>
          <w:bCs/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4DD944D7" wp14:editId="2332C592">
            <wp:simplePos x="0" y="0"/>
            <wp:positionH relativeFrom="page">
              <wp:posOffset>6086475</wp:posOffset>
            </wp:positionH>
            <wp:positionV relativeFrom="page">
              <wp:posOffset>71438</wp:posOffset>
            </wp:positionV>
            <wp:extent cx="1198245" cy="949960"/>
            <wp:effectExtent l="0" t="0" r="1905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S Digital logo_RGB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" w:name="_Toc383595455"/>
      <w:bookmarkEnd w:id="1"/>
      <w:r w:rsidR="006F4247">
        <w:t>Confirm your contact details:</w:t>
      </w:r>
      <w:bookmarkEnd w:id="3"/>
    </w:p>
    <w:p w14:paraId="52360B36" w14:textId="484B0306" w:rsidR="006F4247" w:rsidRPr="00706A96" w:rsidRDefault="009F3975" w:rsidP="00A4609E">
      <w:pPr>
        <w:pStyle w:val="Heading3"/>
        <w:ind w:left="720"/>
      </w:pPr>
      <w:sdt>
        <w:sdtPr>
          <w:id w:val="1574390723"/>
          <w:placeholder>
            <w:docPart w:val="DefaultPlaceholder_1082065158"/>
          </w:placeholder>
        </w:sdtPr>
        <w:sdtEndPr/>
        <w:sdtContent>
          <w:r w:rsidR="006F4247" w:rsidRPr="00706A96">
            <w:t>Your Name</w:t>
          </w:r>
          <w:r w:rsidR="00370C15">
            <w:tab/>
          </w:r>
          <w:r w:rsidR="00370C15">
            <w:tab/>
          </w:r>
          <w:r w:rsidR="00370C15">
            <w:tab/>
          </w:r>
          <w:proofErr w:type="spellStart"/>
          <w:r w:rsidR="00C333DE">
            <w:rPr>
              <w:b w:val="0"/>
            </w:rPr>
            <w:t>Name</w:t>
          </w:r>
          <w:proofErr w:type="spellEnd"/>
          <w:r w:rsidR="00C333DE">
            <w:rPr>
              <w:b w:val="0"/>
            </w:rPr>
            <w:t>…</w:t>
          </w:r>
        </w:sdtContent>
      </w:sdt>
    </w:p>
    <w:p w14:paraId="7E58F207" w14:textId="7A0B835B" w:rsidR="006F4247" w:rsidRPr="00706A96" w:rsidRDefault="009F3975" w:rsidP="00A4609E">
      <w:pPr>
        <w:pStyle w:val="Heading3"/>
        <w:ind w:left="720"/>
      </w:pPr>
      <w:sdt>
        <w:sdtPr>
          <w:id w:val="478500786"/>
          <w:placeholder>
            <w:docPart w:val="76A592DCFBF44408B3DA570A203F00FB"/>
          </w:placeholder>
        </w:sdtPr>
        <w:sdtEndPr/>
        <w:sdtContent>
          <w:r w:rsidR="006F4247" w:rsidRPr="00706A96">
            <w:t>Your Role</w:t>
          </w:r>
          <w:r w:rsidR="00370C15">
            <w:tab/>
          </w:r>
          <w:r w:rsidR="00370C15">
            <w:tab/>
          </w:r>
          <w:r w:rsidR="00370C15">
            <w:tab/>
          </w:r>
          <w:proofErr w:type="spellStart"/>
          <w:r w:rsidR="00C333DE">
            <w:rPr>
              <w:b w:val="0"/>
            </w:rPr>
            <w:t>Role</w:t>
          </w:r>
          <w:proofErr w:type="spellEnd"/>
          <w:r w:rsidR="00C333DE">
            <w:rPr>
              <w:b w:val="0"/>
            </w:rPr>
            <w:t>…</w:t>
          </w:r>
        </w:sdtContent>
      </w:sdt>
    </w:p>
    <w:p w14:paraId="3549E776" w14:textId="1B905F5E" w:rsidR="006F4247" w:rsidRPr="00706A96" w:rsidRDefault="009F3975" w:rsidP="00A4609E">
      <w:pPr>
        <w:pStyle w:val="Heading3"/>
        <w:ind w:left="720"/>
      </w:pPr>
      <w:sdt>
        <w:sdtPr>
          <w:id w:val="-1022550222"/>
          <w:placeholder>
            <w:docPart w:val="81BD1E96411D4C8C9D0F2B3892343D77"/>
          </w:placeholder>
        </w:sdtPr>
        <w:sdtEndPr/>
        <w:sdtContent>
          <w:r w:rsidR="006F4247" w:rsidRPr="00706A96">
            <w:t>Organisation Name</w:t>
          </w:r>
          <w:r w:rsidR="00370C15">
            <w:tab/>
          </w:r>
          <w:r w:rsidR="00C333DE">
            <w:rPr>
              <w:b w:val="0"/>
            </w:rPr>
            <w:t>Organisation…</w:t>
          </w:r>
        </w:sdtContent>
      </w:sdt>
    </w:p>
    <w:p w14:paraId="6F416983" w14:textId="06640B90" w:rsidR="006F4247" w:rsidRPr="00706A96" w:rsidRDefault="009F3975" w:rsidP="00A4609E">
      <w:pPr>
        <w:pStyle w:val="Heading3"/>
        <w:ind w:left="720"/>
      </w:pPr>
      <w:sdt>
        <w:sdtPr>
          <w:id w:val="-1054156368"/>
          <w:placeholder>
            <w:docPart w:val="48EC75683E134C9196A1B6F834B8FC49"/>
          </w:placeholder>
        </w:sdtPr>
        <w:sdtEndPr/>
        <w:sdtContent>
          <w:r w:rsidR="006F4247" w:rsidRPr="00706A96">
            <w:t>Email</w:t>
          </w:r>
          <w:r w:rsidR="00370C15">
            <w:tab/>
          </w:r>
          <w:r w:rsidR="00370C15">
            <w:tab/>
          </w:r>
          <w:r w:rsidR="00370C15">
            <w:tab/>
          </w:r>
          <w:r w:rsidR="00370C15">
            <w:tab/>
          </w:r>
          <w:proofErr w:type="spellStart"/>
          <w:r w:rsidR="00C333DE">
            <w:rPr>
              <w:b w:val="0"/>
            </w:rPr>
            <w:t>Email</w:t>
          </w:r>
          <w:proofErr w:type="spellEnd"/>
          <w:r w:rsidR="00C333DE">
            <w:rPr>
              <w:b w:val="0"/>
            </w:rPr>
            <w:t>…</w:t>
          </w:r>
        </w:sdtContent>
      </w:sdt>
    </w:p>
    <w:p w14:paraId="3B79CA04" w14:textId="7578EFBB" w:rsidR="006F4247" w:rsidRPr="00706A96" w:rsidRDefault="009F3975" w:rsidP="00A4609E">
      <w:pPr>
        <w:pStyle w:val="Heading3"/>
        <w:ind w:left="720"/>
      </w:pPr>
      <w:sdt>
        <w:sdtPr>
          <w:id w:val="-1782707474"/>
          <w:placeholder>
            <w:docPart w:val="011A0433E6204F16B328522C99D759D0"/>
          </w:placeholder>
        </w:sdtPr>
        <w:sdtEndPr/>
        <w:sdtContent>
          <w:r w:rsidR="006F4247" w:rsidRPr="00706A96">
            <w:t>Telephone</w:t>
          </w:r>
          <w:r w:rsidR="00370C15">
            <w:tab/>
          </w:r>
          <w:r w:rsidR="00370C15">
            <w:tab/>
          </w:r>
          <w:r w:rsidR="00370C15">
            <w:tab/>
          </w:r>
          <w:proofErr w:type="spellStart"/>
          <w:r w:rsidR="00C333DE">
            <w:rPr>
              <w:b w:val="0"/>
            </w:rPr>
            <w:t>Telephone</w:t>
          </w:r>
          <w:proofErr w:type="spellEnd"/>
          <w:r w:rsidR="00C333DE">
            <w:rPr>
              <w:b w:val="0"/>
            </w:rPr>
            <w:t>…</w:t>
          </w:r>
        </w:sdtContent>
      </w:sdt>
    </w:p>
    <w:p w14:paraId="4A47C602" w14:textId="77777777" w:rsidR="00304C6E" w:rsidRPr="00304C6E" w:rsidRDefault="00304C6E" w:rsidP="00304C6E">
      <w:pPr>
        <w:pBdr>
          <w:bottom w:val="single" w:sz="6" w:space="1" w:color="auto"/>
        </w:pBdr>
        <w:rPr>
          <w:bCs/>
          <w:i/>
        </w:rPr>
      </w:pPr>
    </w:p>
    <w:p w14:paraId="3E840A4D" w14:textId="77777777" w:rsidR="006F4247" w:rsidRPr="006F4247" w:rsidRDefault="00034840" w:rsidP="00034840">
      <w:pPr>
        <w:pStyle w:val="Heading1"/>
      </w:pPr>
      <w:r>
        <w:t>User Need Request</w:t>
      </w:r>
      <w:r w:rsidR="006F4247" w:rsidRPr="006F4247">
        <w:t xml:space="preserve">:  </w:t>
      </w:r>
    </w:p>
    <w:p w14:paraId="6A8C0210" w14:textId="77777777" w:rsidR="006F4247" w:rsidRPr="00BF6E82" w:rsidRDefault="006F4247" w:rsidP="00BF6E82">
      <w:pPr>
        <w:pStyle w:val="Heading3"/>
        <w:ind w:firstLine="720"/>
        <w:rPr>
          <w:b w:val="0"/>
        </w:rPr>
      </w:pPr>
    </w:p>
    <w:p w14:paraId="183814B4" w14:textId="77777777" w:rsidR="006F4247" w:rsidRPr="00E71DDE" w:rsidRDefault="001477E9" w:rsidP="00E71DDE">
      <w:pPr>
        <w:pStyle w:val="Heading4"/>
        <w:rPr>
          <w:bCs/>
        </w:rPr>
      </w:pPr>
      <w:r>
        <w:t>Describe</w:t>
      </w:r>
      <w:r w:rsidRPr="00706A96">
        <w:t xml:space="preserve"> </w:t>
      </w:r>
      <w:r w:rsidR="009F3D6B" w:rsidRPr="00706A96">
        <w:t xml:space="preserve">the </w:t>
      </w:r>
      <w:r w:rsidR="00BF6E82">
        <w:t xml:space="preserve">nature of the </w:t>
      </w:r>
      <w:r w:rsidR="006F4247" w:rsidRPr="00706A96">
        <w:t>business</w:t>
      </w:r>
      <w:r w:rsidR="00685FAD">
        <w:t xml:space="preserve"> </w:t>
      </w:r>
      <w:r w:rsidR="006F4247" w:rsidRPr="00706A96">
        <w:t>/</w:t>
      </w:r>
      <w:r w:rsidR="00685FAD">
        <w:t xml:space="preserve"> </w:t>
      </w:r>
      <w:r w:rsidR="006F4247" w:rsidRPr="00706A96">
        <w:t xml:space="preserve">organisational problem you are trying to resolve: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4"/>
      </w:tblGrid>
      <w:tr w:rsidR="00E71DDE" w:rsidRPr="00A4609E" w14:paraId="5C281163" w14:textId="77777777" w:rsidTr="00E71DDE">
        <w:tc>
          <w:tcPr>
            <w:tcW w:w="10080" w:type="dxa"/>
          </w:tcPr>
          <w:p w14:paraId="66C86AF6" w14:textId="54DDBF7D" w:rsidR="00E71DDE" w:rsidRDefault="00C333DE" w:rsidP="00E71DDE">
            <w:r>
              <w:t>Text…</w:t>
            </w:r>
          </w:p>
          <w:p w14:paraId="222CBB67" w14:textId="77777777" w:rsidR="00C333DE" w:rsidRDefault="00C333DE" w:rsidP="00E71DDE"/>
          <w:p w14:paraId="54982749" w14:textId="77777777" w:rsidR="00C333DE" w:rsidRDefault="00C333DE" w:rsidP="00E71DDE"/>
          <w:p w14:paraId="10175706" w14:textId="77777777" w:rsidR="00C333DE" w:rsidRDefault="00C333DE" w:rsidP="00E71DDE"/>
          <w:p w14:paraId="133B11D7" w14:textId="3E5CFB09" w:rsidR="00C333DE" w:rsidRPr="00A4609E" w:rsidRDefault="00C333DE" w:rsidP="00E71DDE"/>
        </w:tc>
      </w:tr>
    </w:tbl>
    <w:p w14:paraId="082FEA38" w14:textId="77777777" w:rsidR="008573C8" w:rsidRDefault="008573C8" w:rsidP="008573C8"/>
    <w:p w14:paraId="3139255C" w14:textId="77777777" w:rsidR="00854E94" w:rsidRPr="00706A96" w:rsidRDefault="00854E94" w:rsidP="00854E94">
      <w:pPr>
        <w:pStyle w:val="Heading4"/>
      </w:pPr>
      <w:r>
        <w:t>What</w:t>
      </w:r>
      <w:r w:rsidRPr="00706A96">
        <w:t xml:space="preserve"> </w:t>
      </w:r>
      <w:r>
        <w:t xml:space="preserve">are steps in the process/processes you have in place to mitigate this problem </w:t>
      </w:r>
      <w:r>
        <w:br/>
      </w:r>
      <w:r w:rsidRPr="00706A96">
        <w:t xml:space="preserve">(i.e. any workarounds):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4"/>
      </w:tblGrid>
      <w:tr w:rsidR="00854E94" w:rsidRPr="00A4609E" w14:paraId="2F4315BE" w14:textId="77777777" w:rsidTr="00370C15">
        <w:tc>
          <w:tcPr>
            <w:tcW w:w="9360" w:type="dxa"/>
          </w:tcPr>
          <w:p w14:paraId="7B87091D" w14:textId="7239455A" w:rsidR="005459F1" w:rsidRDefault="00C333DE" w:rsidP="003868C6">
            <w:r>
              <w:t>Text…</w:t>
            </w:r>
          </w:p>
          <w:p w14:paraId="67B2DEAE" w14:textId="77777777" w:rsidR="00C333DE" w:rsidRDefault="00C333DE" w:rsidP="003868C6"/>
          <w:p w14:paraId="39CE090A" w14:textId="77777777" w:rsidR="00C333DE" w:rsidRDefault="00C333DE" w:rsidP="003868C6"/>
          <w:p w14:paraId="5BACB528" w14:textId="77777777" w:rsidR="00C333DE" w:rsidRDefault="00C333DE" w:rsidP="003868C6"/>
          <w:p w14:paraId="38B5BDE7" w14:textId="1BF9DD55" w:rsidR="00C333DE" w:rsidRPr="00A4609E" w:rsidRDefault="00C333DE" w:rsidP="003868C6"/>
        </w:tc>
      </w:tr>
    </w:tbl>
    <w:p w14:paraId="3BA5F729" w14:textId="77777777" w:rsidR="00C11FC7" w:rsidRDefault="00C11FC7" w:rsidP="00C11FC7">
      <w:pPr>
        <w:pStyle w:val="Heading4"/>
      </w:pPr>
    </w:p>
    <w:p w14:paraId="6907B144" w14:textId="77777777" w:rsidR="00C11FC7" w:rsidRPr="00DC7DA7" w:rsidRDefault="00C11FC7" w:rsidP="00C11FC7">
      <w:pPr>
        <w:pStyle w:val="Heading4"/>
      </w:pPr>
      <w:r w:rsidRPr="00706A96">
        <w:t xml:space="preserve">List the negative impacts of this problem: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4"/>
      </w:tblGrid>
      <w:tr w:rsidR="00C11FC7" w:rsidRPr="00A4609E" w14:paraId="4A8D6FA0" w14:textId="77777777" w:rsidTr="00370C15">
        <w:tc>
          <w:tcPr>
            <w:tcW w:w="10080" w:type="dxa"/>
          </w:tcPr>
          <w:p w14:paraId="0C855AD5" w14:textId="77777777" w:rsidR="00C11FC7" w:rsidRDefault="00C333DE" w:rsidP="003868C6">
            <w:r>
              <w:t>Text…</w:t>
            </w:r>
          </w:p>
          <w:p w14:paraId="652EE52F" w14:textId="77777777" w:rsidR="00C333DE" w:rsidRDefault="00C333DE" w:rsidP="003868C6"/>
          <w:p w14:paraId="13FCCF1C" w14:textId="77777777" w:rsidR="00C333DE" w:rsidRDefault="00C333DE" w:rsidP="003868C6"/>
          <w:p w14:paraId="3AD49BC0" w14:textId="77777777" w:rsidR="00C333DE" w:rsidRDefault="00C333DE" w:rsidP="003868C6"/>
          <w:p w14:paraId="43DE847C" w14:textId="64A220E3" w:rsidR="00C333DE" w:rsidRPr="00A4609E" w:rsidRDefault="00C333DE" w:rsidP="003868C6"/>
        </w:tc>
      </w:tr>
    </w:tbl>
    <w:p w14:paraId="6907A0B6" w14:textId="77777777" w:rsidR="00A87199" w:rsidRDefault="00A87199" w:rsidP="002724DE">
      <w:pPr>
        <w:pStyle w:val="Heading4"/>
      </w:pPr>
    </w:p>
    <w:p w14:paraId="31F81985" w14:textId="77777777" w:rsidR="006F4247" w:rsidRPr="002724DE" w:rsidRDefault="006F4247" w:rsidP="002724DE">
      <w:pPr>
        <w:pStyle w:val="Heading4"/>
      </w:pPr>
      <w:r w:rsidRPr="002724DE">
        <w:t xml:space="preserve">Apart from resolving the issues mentioned above, please </w:t>
      </w:r>
      <w:r w:rsidR="00071C95" w:rsidRPr="002724DE">
        <w:t>list</w:t>
      </w:r>
      <w:r w:rsidRPr="002724DE">
        <w:t xml:space="preserve"> any wider benefits of fixing this problem: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E71DDE" w:rsidRPr="00E71DDE" w14:paraId="53B0BAAC" w14:textId="77777777" w:rsidTr="00E71DDE">
        <w:tc>
          <w:tcPr>
            <w:tcW w:w="9405" w:type="dxa"/>
          </w:tcPr>
          <w:p w14:paraId="7435DD25" w14:textId="77777777" w:rsidR="00854E94" w:rsidRDefault="00C333DE" w:rsidP="002724DE">
            <w:r>
              <w:t>Text…</w:t>
            </w:r>
          </w:p>
          <w:p w14:paraId="144B6E79" w14:textId="77777777" w:rsidR="00C333DE" w:rsidRDefault="00C333DE" w:rsidP="002724DE"/>
          <w:p w14:paraId="38DA2475" w14:textId="77777777" w:rsidR="00C333DE" w:rsidRDefault="00C333DE" w:rsidP="002724DE"/>
          <w:p w14:paraId="009BA166" w14:textId="77777777" w:rsidR="00C333DE" w:rsidRDefault="00C333DE" w:rsidP="002724DE"/>
          <w:p w14:paraId="2411A341" w14:textId="6D8B7A81" w:rsidR="00C333DE" w:rsidRPr="00E71DDE" w:rsidRDefault="00C333DE" w:rsidP="002724DE"/>
        </w:tc>
      </w:tr>
    </w:tbl>
    <w:p w14:paraId="3DF62BF4" w14:textId="77777777" w:rsidR="00E71DDE" w:rsidRDefault="00E71DDE" w:rsidP="00706A96">
      <w:pPr>
        <w:pStyle w:val="Heading4"/>
      </w:pPr>
    </w:p>
    <w:p w14:paraId="280116D2" w14:textId="77777777" w:rsidR="006F4247" w:rsidRPr="006F4247" w:rsidRDefault="00BF6E82" w:rsidP="00706A96">
      <w:pPr>
        <w:pStyle w:val="Heading4"/>
      </w:pPr>
      <w:r>
        <w:t xml:space="preserve">Describe </w:t>
      </w:r>
      <w:r w:rsidR="006F4247" w:rsidRPr="006F4247">
        <w:t xml:space="preserve">any ideas for how the NHS e-Referral Service could support or resolve this problem: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4"/>
      </w:tblGrid>
      <w:tr w:rsidR="00E71DDE" w:rsidRPr="00A4609E" w14:paraId="2CFC9539" w14:textId="77777777" w:rsidTr="00E71DDE">
        <w:tc>
          <w:tcPr>
            <w:tcW w:w="9360" w:type="dxa"/>
          </w:tcPr>
          <w:p w14:paraId="288E79D9" w14:textId="77777777" w:rsidR="00A87199" w:rsidRDefault="00C333DE" w:rsidP="00A87199">
            <w:r>
              <w:t>Text…</w:t>
            </w:r>
          </w:p>
          <w:p w14:paraId="03914D21" w14:textId="77777777" w:rsidR="00C333DE" w:rsidRDefault="00C333DE" w:rsidP="00A87199"/>
          <w:p w14:paraId="129E27CE" w14:textId="77777777" w:rsidR="00C333DE" w:rsidRDefault="00C333DE" w:rsidP="00A87199"/>
          <w:p w14:paraId="2C5A511D" w14:textId="77777777" w:rsidR="00C333DE" w:rsidRDefault="00C333DE" w:rsidP="00A87199"/>
          <w:p w14:paraId="44B348CC" w14:textId="379D65E2" w:rsidR="00C333DE" w:rsidRPr="00A4609E" w:rsidRDefault="00C333DE" w:rsidP="00A87199"/>
        </w:tc>
      </w:tr>
    </w:tbl>
    <w:p w14:paraId="70F580BF" w14:textId="77777777" w:rsidR="00E71DDE" w:rsidRDefault="00E71DDE" w:rsidP="00706A96">
      <w:pPr>
        <w:pStyle w:val="Heading4"/>
      </w:pPr>
    </w:p>
    <w:p w14:paraId="155925D0" w14:textId="77777777" w:rsidR="006F4247" w:rsidRPr="006F4247" w:rsidRDefault="00706A96" w:rsidP="00706A96">
      <w:pPr>
        <w:pStyle w:val="Heading4"/>
      </w:pPr>
      <w:r>
        <w:t>I</w:t>
      </w:r>
      <w:r w:rsidR="006F4247" w:rsidRPr="006F4247">
        <w:t xml:space="preserve">nsert any screenshots of relevant additional information below to help us understand the problem in more detail: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4"/>
      </w:tblGrid>
      <w:tr w:rsidR="00E71DDE" w:rsidRPr="00A4609E" w14:paraId="6A1C77C5" w14:textId="77777777" w:rsidTr="00E71DDE">
        <w:tc>
          <w:tcPr>
            <w:tcW w:w="9360" w:type="dxa"/>
          </w:tcPr>
          <w:p w14:paraId="2AA3EA1A" w14:textId="1FE6A05A" w:rsidR="00E71DDE" w:rsidRDefault="00C333DE" w:rsidP="00E71DDE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Text…</w:t>
            </w:r>
          </w:p>
          <w:p w14:paraId="6DA255DD" w14:textId="07C4EFD5" w:rsidR="00C333DE" w:rsidRDefault="00C333DE" w:rsidP="00C333DE"/>
          <w:p w14:paraId="29316B43" w14:textId="67ECBB9C" w:rsidR="00C333DE" w:rsidRDefault="00C333DE" w:rsidP="00C333DE"/>
          <w:p w14:paraId="6D58A628" w14:textId="77777777" w:rsidR="00854E94" w:rsidRPr="00A4609E" w:rsidRDefault="00854E94" w:rsidP="00E71DDE"/>
          <w:p w14:paraId="7CEB4E01" w14:textId="77777777" w:rsidR="00E71DDE" w:rsidRPr="00A4609E" w:rsidRDefault="00E71DDE" w:rsidP="00E71DDE"/>
        </w:tc>
      </w:tr>
    </w:tbl>
    <w:p w14:paraId="612BA0B3" w14:textId="77777777" w:rsidR="00BA5E41" w:rsidRDefault="00BA5E41" w:rsidP="00191DE9">
      <w:pPr>
        <w:pBdr>
          <w:bottom w:val="single" w:sz="6" w:space="3" w:color="auto"/>
        </w:pBdr>
      </w:pPr>
    </w:p>
    <w:p w14:paraId="61C0CE97" w14:textId="77777777" w:rsidR="00854E94" w:rsidRPr="00B3498A" w:rsidRDefault="00C11FC7" w:rsidP="00854E94">
      <w:pPr>
        <w:jc w:val="center"/>
        <w:rPr>
          <w:b/>
        </w:rPr>
      </w:pPr>
      <w:r>
        <w:rPr>
          <w:b/>
          <w:sz w:val="32"/>
        </w:rPr>
        <w:br/>
      </w:r>
      <w:r w:rsidR="00854E94" w:rsidRPr="00B3498A">
        <w:rPr>
          <w:b/>
          <w:sz w:val="32"/>
        </w:rPr>
        <w:t xml:space="preserve">Please email the completed form to </w:t>
      </w:r>
      <w:r w:rsidR="00854E94">
        <w:rPr>
          <w:b/>
          <w:sz w:val="32"/>
        </w:rPr>
        <w:t xml:space="preserve">your local </w:t>
      </w:r>
      <w:r w:rsidR="00854E94">
        <w:rPr>
          <w:b/>
          <w:sz w:val="32"/>
        </w:rPr>
        <w:br/>
        <w:t xml:space="preserve">Business Change representative, or email </w:t>
      </w:r>
      <w:hyperlink r:id="rId12" w:history="1">
        <w:r w:rsidR="00854E94" w:rsidRPr="00B3498A">
          <w:rPr>
            <w:rStyle w:val="Hyperlink"/>
            <w:rFonts w:ascii="Arial" w:hAnsi="Arial"/>
            <w:b/>
            <w:sz w:val="32"/>
          </w:rPr>
          <w:t>nhs.ers@nhs.net</w:t>
        </w:r>
      </w:hyperlink>
      <w:r w:rsidR="00854E94">
        <w:rPr>
          <w:rStyle w:val="Hyperlink"/>
          <w:rFonts w:ascii="Arial" w:hAnsi="Arial"/>
          <w:b/>
          <w:sz w:val="32"/>
        </w:rPr>
        <w:t xml:space="preserve"> </w:t>
      </w:r>
    </w:p>
    <w:p w14:paraId="3CC24F59" w14:textId="77777777" w:rsidR="008729A0" w:rsidRDefault="008729A0" w:rsidP="00191DE9">
      <w:pPr>
        <w:pBdr>
          <w:bottom w:val="single" w:sz="6" w:space="3" w:color="auto"/>
        </w:pBdr>
      </w:pPr>
    </w:p>
    <w:p w14:paraId="056AD0AB" w14:textId="77777777" w:rsidR="006F4247" w:rsidRPr="006F4247" w:rsidRDefault="006F4247" w:rsidP="00E71DDE">
      <w:pPr>
        <w:pStyle w:val="Heading3"/>
      </w:pPr>
    </w:p>
    <w:p w14:paraId="6DD3E099" w14:textId="77777777" w:rsidR="003E2CCE" w:rsidRPr="003E2CCE" w:rsidRDefault="00F037F0" w:rsidP="00E71DDE">
      <w:pPr>
        <w:pStyle w:val="Heading4"/>
      </w:pPr>
      <w:r>
        <w:t xml:space="preserve">(Optional) </w:t>
      </w:r>
      <w:r w:rsidR="00854E94">
        <w:t xml:space="preserve">Join the </w:t>
      </w:r>
      <w:r w:rsidR="003E2CCE" w:rsidRPr="003E2CCE">
        <w:t>NHS Digital Research Panel</w:t>
      </w:r>
    </w:p>
    <w:p w14:paraId="745C3B6D" w14:textId="77777777" w:rsidR="003E2CCE" w:rsidRPr="00E71DDE" w:rsidRDefault="003E2CCE" w:rsidP="003E2CCE">
      <w:pPr>
        <w:ind w:left="720"/>
        <w:rPr>
          <w:sz w:val="22"/>
        </w:rPr>
      </w:pPr>
      <w:r w:rsidRPr="00E71DDE">
        <w:rPr>
          <w:sz w:val="22"/>
        </w:rPr>
        <w:t xml:space="preserve">We conduct ongoing research into the user experience of NHS Digital services. </w:t>
      </w:r>
    </w:p>
    <w:p w14:paraId="1160A987" w14:textId="77777777" w:rsidR="006F4247" w:rsidRDefault="003E2CCE" w:rsidP="003E2CCE">
      <w:pPr>
        <w:ind w:left="720"/>
        <w:rPr>
          <w:sz w:val="22"/>
        </w:rPr>
      </w:pPr>
      <w:r w:rsidRPr="00E71DDE">
        <w:rPr>
          <w:sz w:val="22"/>
        </w:rPr>
        <w:t>Some types of research we conduct include: online surveys, diary studies, observational and day in the life, telephone interviews, face-to-face interviews, in home visits, focus groups, design workshops, usability studies, and online video chats.</w:t>
      </w:r>
      <w:r w:rsidR="006F4247" w:rsidRPr="00E71DDE">
        <w:rPr>
          <w:sz w:val="22"/>
        </w:rPr>
        <w:t xml:space="preserve"> </w:t>
      </w:r>
    </w:p>
    <w:p w14:paraId="44546D4B" w14:textId="77777777" w:rsidR="001477E9" w:rsidRPr="00E71DDE" w:rsidRDefault="001477E9" w:rsidP="003E2CCE">
      <w:pPr>
        <w:ind w:left="720"/>
        <w:rPr>
          <w:sz w:val="22"/>
        </w:rPr>
      </w:pPr>
      <w:r>
        <w:rPr>
          <w:sz w:val="22"/>
        </w:rPr>
        <w:t xml:space="preserve">If you would like to join the NHS Digital Research </w:t>
      </w:r>
      <w:proofErr w:type="gramStart"/>
      <w:r>
        <w:rPr>
          <w:sz w:val="22"/>
        </w:rPr>
        <w:t>panel</w:t>
      </w:r>
      <w:proofErr w:type="gramEnd"/>
      <w:r>
        <w:rPr>
          <w:sz w:val="22"/>
        </w:rPr>
        <w:t xml:space="preserve"> please tick yes below</w:t>
      </w:r>
    </w:p>
    <w:p w14:paraId="75F1BA7F" w14:textId="77777777" w:rsidR="00ED1704" w:rsidRPr="00E71DDE" w:rsidRDefault="005107CF" w:rsidP="00E71DDE">
      <w:pPr>
        <w:pStyle w:val="Heading3"/>
      </w:pPr>
      <w:r>
        <w:lastRenderedPageBreak/>
        <w:br/>
      </w:r>
      <w:r w:rsidR="003E2CCE" w:rsidRPr="00E71DDE">
        <w:t xml:space="preserve">I </w:t>
      </w:r>
      <w:r w:rsidR="006F4247" w:rsidRPr="00E71DDE">
        <w:t xml:space="preserve">would like to join the NHS Digital Research Panel:  </w:t>
      </w:r>
    </w:p>
    <w:p w14:paraId="558C9BB0" w14:textId="55EA0518" w:rsidR="00ED1704" w:rsidRPr="00E71DDE" w:rsidRDefault="006F4247" w:rsidP="00E71DDE">
      <w:pPr>
        <w:pStyle w:val="Heading3"/>
        <w:ind w:left="720"/>
        <w:rPr>
          <w:b w:val="0"/>
        </w:rPr>
      </w:pPr>
      <w:r w:rsidRPr="00E71DDE">
        <w:rPr>
          <w:b w:val="0"/>
        </w:rPr>
        <w:t>Yes</w:t>
      </w:r>
      <w:r w:rsidR="00ED1704" w:rsidRPr="00E71DDE">
        <w:rPr>
          <w:b w:val="0"/>
        </w:rPr>
        <w:t xml:space="preserve"> </w:t>
      </w:r>
      <w:sdt>
        <w:sdtPr>
          <w:rPr>
            <w:b w:val="0"/>
          </w:rPr>
          <w:id w:val="17557861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33DE">
            <w:rPr>
              <w:rFonts w:ascii="MS Gothic" w:eastAsia="MS Gothic" w:hAnsi="MS Gothic" w:hint="eastAsia"/>
              <w:b w:val="0"/>
            </w:rPr>
            <w:t>☐</w:t>
          </w:r>
        </w:sdtContent>
      </w:sdt>
      <w:r w:rsidRPr="00E71DDE">
        <w:rPr>
          <w:b w:val="0"/>
        </w:rPr>
        <w:t xml:space="preserve"> </w:t>
      </w:r>
    </w:p>
    <w:p w14:paraId="0E3D8B07" w14:textId="77777777" w:rsidR="006F0430" w:rsidRDefault="00ED1704" w:rsidP="006F0430">
      <w:pPr>
        <w:pStyle w:val="Heading3"/>
        <w:ind w:left="720"/>
        <w:rPr>
          <w:b w:val="0"/>
        </w:rPr>
      </w:pPr>
      <w:r w:rsidRPr="00E71DDE">
        <w:rPr>
          <w:b w:val="0"/>
        </w:rPr>
        <w:t xml:space="preserve">No   </w:t>
      </w:r>
      <w:sdt>
        <w:sdtPr>
          <w:rPr>
            <w:b w:val="0"/>
          </w:rPr>
          <w:id w:val="8223934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2B3">
            <w:rPr>
              <w:rFonts w:ascii="MS Gothic" w:eastAsia="MS Gothic" w:hAnsi="MS Gothic" w:hint="eastAsia"/>
              <w:b w:val="0"/>
            </w:rPr>
            <w:t>☐</w:t>
          </w:r>
        </w:sdtContent>
      </w:sdt>
      <w:r w:rsidR="006F4247" w:rsidRPr="00E71DDE">
        <w:rPr>
          <w:b w:val="0"/>
        </w:rPr>
        <w:t xml:space="preserve"> </w:t>
      </w:r>
      <w:bookmarkEnd w:id="2"/>
    </w:p>
    <w:p w14:paraId="6A0B4815" w14:textId="0DD24D60" w:rsidR="006F0430" w:rsidRPr="002724DE" w:rsidRDefault="00854E94" w:rsidP="00B3498A">
      <w:pPr>
        <w:jc w:val="center"/>
        <w:rPr>
          <w:b/>
          <w:i/>
        </w:rPr>
      </w:pPr>
      <w:r>
        <w:rPr>
          <w:sz w:val="22"/>
        </w:rPr>
        <w:br/>
      </w:r>
      <w:r w:rsidR="001477E9" w:rsidRPr="002724DE">
        <w:rPr>
          <w:i/>
          <w:sz w:val="22"/>
        </w:rPr>
        <w:t xml:space="preserve">Privacy note – </w:t>
      </w:r>
      <w:r w:rsidR="00C11FC7">
        <w:rPr>
          <w:i/>
          <w:sz w:val="22"/>
        </w:rPr>
        <w:t>Y</w:t>
      </w:r>
      <w:r w:rsidR="001477E9" w:rsidRPr="002724DE">
        <w:rPr>
          <w:i/>
          <w:sz w:val="22"/>
        </w:rPr>
        <w:t xml:space="preserve">our contact details will be added to the NHS Digital Professional Users Research </w:t>
      </w:r>
      <w:proofErr w:type="gramStart"/>
      <w:r w:rsidR="001477E9" w:rsidRPr="002724DE">
        <w:rPr>
          <w:i/>
          <w:sz w:val="22"/>
        </w:rPr>
        <w:t>Pane</w:t>
      </w:r>
      <w:r w:rsidR="00C333DE">
        <w:rPr>
          <w:i/>
          <w:sz w:val="22"/>
        </w:rPr>
        <w:t>l</w:t>
      </w:r>
      <w:r w:rsidR="00C11FC7">
        <w:rPr>
          <w:i/>
          <w:sz w:val="22"/>
        </w:rPr>
        <w:t>,</w:t>
      </w:r>
      <w:proofErr w:type="gramEnd"/>
      <w:r w:rsidR="00C11FC7">
        <w:rPr>
          <w:i/>
          <w:sz w:val="22"/>
        </w:rPr>
        <w:t xml:space="preserve"> </w:t>
      </w:r>
      <w:r w:rsidR="001477E9" w:rsidRPr="002724DE">
        <w:rPr>
          <w:i/>
          <w:sz w:val="22"/>
        </w:rPr>
        <w:t>however your User Need Request will remain with NHS e-Referral Service.</w:t>
      </w:r>
    </w:p>
    <w:sectPr w:rsidR="006F0430" w:rsidRPr="002724DE" w:rsidSect="00694FC4">
      <w:headerReference w:type="default" r:id="rId13"/>
      <w:footerReference w:type="default" r:id="rId14"/>
      <w:pgSz w:w="11906" w:h="16838"/>
      <w:pgMar w:top="1021" w:right="1021" w:bottom="1021" w:left="1021" w:header="454" w:footer="5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93086" w14:textId="77777777" w:rsidR="009F3975" w:rsidRDefault="009F3975" w:rsidP="000C24AF">
      <w:pPr>
        <w:spacing w:after="0"/>
      </w:pPr>
      <w:r>
        <w:separator/>
      </w:r>
    </w:p>
  </w:endnote>
  <w:endnote w:type="continuationSeparator" w:id="0">
    <w:p w14:paraId="42E65C1A" w14:textId="77777777" w:rsidR="009F3975" w:rsidRDefault="009F3975" w:rsidP="000C24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LTStd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3893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8C3C33" w14:textId="77777777" w:rsidR="005625DF" w:rsidRPr="00BF6E82" w:rsidRDefault="005625DF" w:rsidP="006F04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1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922AB" w14:textId="77777777" w:rsidR="009F3975" w:rsidRDefault="009F3975" w:rsidP="000C24AF">
      <w:pPr>
        <w:spacing w:after="0"/>
      </w:pPr>
      <w:r>
        <w:separator/>
      </w:r>
    </w:p>
  </w:footnote>
  <w:footnote w:type="continuationSeparator" w:id="0">
    <w:p w14:paraId="5C218A12" w14:textId="77777777" w:rsidR="009F3975" w:rsidRDefault="009F3975" w:rsidP="000C24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title"/>
      <w:id w:val="-64435913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90BAD77" w14:textId="77777777" w:rsidR="005625DF" w:rsidRDefault="005625DF" w:rsidP="00DD77F0">
        <w:pPr>
          <w:pStyle w:val="Header"/>
        </w:pPr>
        <w:r>
          <w:t>NHS e-Referral Service: User Need Form</w:t>
        </w:r>
      </w:p>
    </w:sdtContent>
  </w:sdt>
  <w:p w14:paraId="400A7410" w14:textId="77777777" w:rsidR="005625DF" w:rsidRPr="001D243C" w:rsidRDefault="005625DF" w:rsidP="00617A85">
    <w:pPr>
      <w:tabs>
        <w:tab w:val="left" w:pos="2682"/>
        <w:tab w:val="left" w:pos="6863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3234"/>
    <w:multiLevelType w:val="hybridMultilevel"/>
    <w:tmpl w:val="7246828A"/>
    <w:lvl w:ilvl="0" w:tplc="91CE2B00">
      <w:start w:val="1"/>
      <w:numFmt w:val="bullet"/>
      <w:pStyle w:val="Bulletlis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1" w15:restartNumberingAfterBreak="0">
    <w:nsid w:val="196C78B2"/>
    <w:multiLevelType w:val="hybridMultilevel"/>
    <w:tmpl w:val="119E2B80"/>
    <w:lvl w:ilvl="0" w:tplc="080AAD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F704734"/>
    <w:multiLevelType w:val="hybridMultilevel"/>
    <w:tmpl w:val="0E6EF7D6"/>
    <w:lvl w:ilvl="0" w:tplc="080AAD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7A0528"/>
    <w:multiLevelType w:val="hybridMultilevel"/>
    <w:tmpl w:val="DB525F2E"/>
    <w:lvl w:ilvl="0" w:tplc="080AAD1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62" w:hanging="360"/>
      </w:pPr>
    </w:lvl>
    <w:lvl w:ilvl="2" w:tplc="0809001B" w:tentative="1">
      <w:start w:val="1"/>
      <w:numFmt w:val="lowerRoman"/>
      <w:lvlText w:val="%3."/>
      <w:lvlJc w:val="right"/>
      <w:pPr>
        <w:ind w:left="1582" w:hanging="180"/>
      </w:pPr>
    </w:lvl>
    <w:lvl w:ilvl="3" w:tplc="0809000F" w:tentative="1">
      <w:start w:val="1"/>
      <w:numFmt w:val="decimal"/>
      <w:lvlText w:val="%4."/>
      <w:lvlJc w:val="left"/>
      <w:pPr>
        <w:ind w:left="2302" w:hanging="360"/>
      </w:pPr>
    </w:lvl>
    <w:lvl w:ilvl="4" w:tplc="08090019" w:tentative="1">
      <w:start w:val="1"/>
      <w:numFmt w:val="lowerLetter"/>
      <w:lvlText w:val="%5."/>
      <w:lvlJc w:val="left"/>
      <w:pPr>
        <w:ind w:left="3022" w:hanging="360"/>
      </w:pPr>
    </w:lvl>
    <w:lvl w:ilvl="5" w:tplc="0809001B" w:tentative="1">
      <w:start w:val="1"/>
      <w:numFmt w:val="lowerRoman"/>
      <w:lvlText w:val="%6."/>
      <w:lvlJc w:val="right"/>
      <w:pPr>
        <w:ind w:left="3742" w:hanging="180"/>
      </w:pPr>
    </w:lvl>
    <w:lvl w:ilvl="6" w:tplc="0809000F" w:tentative="1">
      <w:start w:val="1"/>
      <w:numFmt w:val="decimal"/>
      <w:lvlText w:val="%7."/>
      <w:lvlJc w:val="left"/>
      <w:pPr>
        <w:ind w:left="4462" w:hanging="360"/>
      </w:pPr>
    </w:lvl>
    <w:lvl w:ilvl="7" w:tplc="08090019" w:tentative="1">
      <w:start w:val="1"/>
      <w:numFmt w:val="lowerLetter"/>
      <w:lvlText w:val="%8."/>
      <w:lvlJc w:val="left"/>
      <w:pPr>
        <w:ind w:left="5182" w:hanging="360"/>
      </w:pPr>
    </w:lvl>
    <w:lvl w:ilvl="8" w:tplc="08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4" w15:restartNumberingAfterBreak="0">
    <w:nsid w:val="3BC52EF1"/>
    <w:multiLevelType w:val="hybridMultilevel"/>
    <w:tmpl w:val="0FBC1FC8"/>
    <w:lvl w:ilvl="0" w:tplc="080AAD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42976494"/>
    <w:multiLevelType w:val="hybridMultilevel"/>
    <w:tmpl w:val="85A81100"/>
    <w:lvl w:ilvl="0" w:tplc="080AAD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4D50474C"/>
    <w:multiLevelType w:val="hybridMultilevel"/>
    <w:tmpl w:val="783C2DF6"/>
    <w:lvl w:ilvl="0" w:tplc="A7D662C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34"/>
    <w:rsid w:val="00000197"/>
    <w:rsid w:val="000346DD"/>
    <w:rsid w:val="00034840"/>
    <w:rsid w:val="00050195"/>
    <w:rsid w:val="00071C95"/>
    <w:rsid w:val="00084533"/>
    <w:rsid w:val="000908ED"/>
    <w:rsid w:val="00095621"/>
    <w:rsid w:val="000A5584"/>
    <w:rsid w:val="000A741E"/>
    <w:rsid w:val="000C24AF"/>
    <w:rsid w:val="000C5E96"/>
    <w:rsid w:val="000E309F"/>
    <w:rsid w:val="0010192E"/>
    <w:rsid w:val="00103F4D"/>
    <w:rsid w:val="00110A4F"/>
    <w:rsid w:val="0011318D"/>
    <w:rsid w:val="001261C0"/>
    <w:rsid w:val="001477E9"/>
    <w:rsid w:val="00187523"/>
    <w:rsid w:val="00191DE9"/>
    <w:rsid w:val="001A1B4C"/>
    <w:rsid w:val="001C3565"/>
    <w:rsid w:val="001C6937"/>
    <w:rsid w:val="001D243C"/>
    <w:rsid w:val="001F3126"/>
    <w:rsid w:val="00200AE9"/>
    <w:rsid w:val="00244D2A"/>
    <w:rsid w:val="002523F3"/>
    <w:rsid w:val="002717B4"/>
    <w:rsid w:val="002724DE"/>
    <w:rsid w:val="00285BCB"/>
    <w:rsid w:val="002924A4"/>
    <w:rsid w:val="002B5E09"/>
    <w:rsid w:val="00304C6E"/>
    <w:rsid w:val="0030753B"/>
    <w:rsid w:val="0033715E"/>
    <w:rsid w:val="00346001"/>
    <w:rsid w:val="00352B77"/>
    <w:rsid w:val="00370C15"/>
    <w:rsid w:val="003868C6"/>
    <w:rsid w:val="003A090F"/>
    <w:rsid w:val="003A72CE"/>
    <w:rsid w:val="003D3A42"/>
    <w:rsid w:val="003E2CCE"/>
    <w:rsid w:val="003F7A18"/>
    <w:rsid w:val="00420E7F"/>
    <w:rsid w:val="004321B5"/>
    <w:rsid w:val="00432C48"/>
    <w:rsid w:val="00437407"/>
    <w:rsid w:val="004409B1"/>
    <w:rsid w:val="004440AF"/>
    <w:rsid w:val="004514E4"/>
    <w:rsid w:val="00496591"/>
    <w:rsid w:val="00497DE0"/>
    <w:rsid w:val="004A7B90"/>
    <w:rsid w:val="004C14F6"/>
    <w:rsid w:val="004F0A67"/>
    <w:rsid w:val="0050555A"/>
    <w:rsid w:val="005107CF"/>
    <w:rsid w:val="005216D5"/>
    <w:rsid w:val="00544C0C"/>
    <w:rsid w:val="005459F1"/>
    <w:rsid w:val="005613E1"/>
    <w:rsid w:val="005625DF"/>
    <w:rsid w:val="00563B26"/>
    <w:rsid w:val="00577A42"/>
    <w:rsid w:val="00590D21"/>
    <w:rsid w:val="005B74AC"/>
    <w:rsid w:val="00616632"/>
    <w:rsid w:val="00617A85"/>
    <w:rsid w:val="006240C0"/>
    <w:rsid w:val="006436A5"/>
    <w:rsid w:val="006764D1"/>
    <w:rsid w:val="00685FAD"/>
    <w:rsid w:val="00694FC4"/>
    <w:rsid w:val="006F0430"/>
    <w:rsid w:val="006F4247"/>
    <w:rsid w:val="00702B4D"/>
    <w:rsid w:val="0070465A"/>
    <w:rsid w:val="00706A96"/>
    <w:rsid w:val="00710E40"/>
    <w:rsid w:val="0071497F"/>
    <w:rsid w:val="0071548B"/>
    <w:rsid w:val="00717781"/>
    <w:rsid w:val="00763FA3"/>
    <w:rsid w:val="007652C7"/>
    <w:rsid w:val="007B2EBA"/>
    <w:rsid w:val="007E4138"/>
    <w:rsid w:val="007F33DF"/>
    <w:rsid w:val="007F5954"/>
    <w:rsid w:val="00801629"/>
    <w:rsid w:val="0083670C"/>
    <w:rsid w:val="00847707"/>
    <w:rsid w:val="00854E94"/>
    <w:rsid w:val="00856061"/>
    <w:rsid w:val="008573C8"/>
    <w:rsid w:val="0087067F"/>
    <w:rsid w:val="008729A0"/>
    <w:rsid w:val="008744B1"/>
    <w:rsid w:val="0087590B"/>
    <w:rsid w:val="00880D4A"/>
    <w:rsid w:val="008D2816"/>
    <w:rsid w:val="008D5953"/>
    <w:rsid w:val="009543F9"/>
    <w:rsid w:val="00983AE2"/>
    <w:rsid w:val="0099538F"/>
    <w:rsid w:val="009C0DFD"/>
    <w:rsid w:val="009C27F0"/>
    <w:rsid w:val="009D708D"/>
    <w:rsid w:val="009F3975"/>
    <w:rsid w:val="009F3D6B"/>
    <w:rsid w:val="009F7412"/>
    <w:rsid w:val="00A03469"/>
    <w:rsid w:val="00A1315F"/>
    <w:rsid w:val="00A24407"/>
    <w:rsid w:val="00A2688B"/>
    <w:rsid w:val="00A268E2"/>
    <w:rsid w:val="00A4609E"/>
    <w:rsid w:val="00A75048"/>
    <w:rsid w:val="00A87199"/>
    <w:rsid w:val="00AC6DEC"/>
    <w:rsid w:val="00AF5D97"/>
    <w:rsid w:val="00B051B5"/>
    <w:rsid w:val="00B3498A"/>
    <w:rsid w:val="00B45CB7"/>
    <w:rsid w:val="00B77C41"/>
    <w:rsid w:val="00B9581F"/>
    <w:rsid w:val="00BA5E41"/>
    <w:rsid w:val="00BD60F9"/>
    <w:rsid w:val="00BD7E78"/>
    <w:rsid w:val="00BE4318"/>
    <w:rsid w:val="00BF6E82"/>
    <w:rsid w:val="00C021AB"/>
    <w:rsid w:val="00C039BA"/>
    <w:rsid w:val="00C11FC7"/>
    <w:rsid w:val="00C333DE"/>
    <w:rsid w:val="00C413B7"/>
    <w:rsid w:val="00C46325"/>
    <w:rsid w:val="00C846FE"/>
    <w:rsid w:val="00CA0FAC"/>
    <w:rsid w:val="00D0401A"/>
    <w:rsid w:val="00D2766F"/>
    <w:rsid w:val="00D43B2A"/>
    <w:rsid w:val="00D50FF0"/>
    <w:rsid w:val="00D55327"/>
    <w:rsid w:val="00D6450E"/>
    <w:rsid w:val="00D66537"/>
    <w:rsid w:val="00D93D0D"/>
    <w:rsid w:val="00D96A79"/>
    <w:rsid w:val="00DC7DA7"/>
    <w:rsid w:val="00DD098E"/>
    <w:rsid w:val="00DD1729"/>
    <w:rsid w:val="00DD6E34"/>
    <w:rsid w:val="00DD77F0"/>
    <w:rsid w:val="00DD7C30"/>
    <w:rsid w:val="00DE47CE"/>
    <w:rsid w:val="00DF4E5E"/>
    <w:rsid w:val="00E028D3"/>
    <w:rsid w:val="00E0561F"/>
    <w:rsid w:val="00E16904"/>
    <w:rsid w:val="00E45C31"/>
    <w:rsid w:val="00E47423"/>
    <w:rsid w:val="00E5704B"/>
    <w:rsid w:val="00E71DDE"/>
    <w:rsid w:val="00EA26F6"/>
    <w:rsid w:val="00EB1195"/>
    <w:rsid w:val="00EB6372"/>
    <w:rsid w:val="00ED1704"/>
    <w:rsid w:val="00ED3649"/>
    <w:rsid w:val="00EF1A6C"/>
    <w:rsid w:val="00F037F0"/>
    <w:rsid w:val="00F13D85"/>
    <w:rsid w:val="00F153A0"/>
    <w:rsid w:val="00F25CC7"/>
    <w:rsid w:val="00F42EB9"/>
    <w:rsid w:val="00F462B3"/>
    <w:rsid w:val="00F5718C"/>
    <w:rsid w:val="00F91185"/>
    <w:rsid w:val="00FA0BF3"/>
    <w:rsid w:val="00FA4212"/>
    <w:rsid w:val="00FC146B"/>
    <w:rsid w:val="00FC5A32"/>
    <w:rsid w:val="00FD2E68"/>
    <w:rsid w:val="00FD5805"/>
    <w:rsid w:val="00FD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7293F"/>
  <w15:docId w15:val="{1DD20192-13E9-4F35-A392-CE6DE03C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DE0"/>
    <w:pPr>
      <w:spacing w:after="140"/>
      <w:textboxTightWrap w:val="lastLineOnly"/>
    </w:pPr>
    <w:rPr>
      <w:rFonts w:ascii="Arial" w:hAnsi="Arial"/>
      <w:color w:val="0F0F0F" w:themeColor="text1"/>
      <w:sz w:val="24"/>
      <w:szCs w:val="24"/>
    </w:rPr>
  </w:style>
  <w:style w:type="paragraph" w:styleId="Heading1">
    <w:name w:val="heading 1"/>
    <w:next w:val="Normal"/>
    <w:link w:val="Heading1Char"/>
    <w:qFormat/>
    <w:rsid w:val="00FA4212"/>
    <w:pPr>
      <w:keepNext/>
      <w:spacing w:after="180"/>
      <w:outlineLvl w:val="0"/>
    </w:pPr>
    <w:rPr>
      <w:rFonts w:ascii="Arial" w:hAnsi="Arial" w:cs="Arial"/>
      <w:b/>
      <w:bCs/>
      <w:color w:val="005EB8" w:themeColor="accent1"/>
      <w:spacing w:val="-14"/>
      <w:kern w:val="28"/>
      <w:sz w:val="42"/>
      <w:szCs w:val="32"/>
      <w14:ligatures w14:val="standardContextual"/>
    </w:rPr>
  </w:style>
  <w:style w:type="paragraph" w:styleId="Heading2">
    <w:name w:val="heading 2"/>
    <w:next w:val="Normal"/>
    <w:link w:val="Heading2Char"/>
    <w:autoRedefine/>
    <w:qFormat/>
    <w:rsid w:val="00FA4212"/>
    <w:pPr>
      <w:keepNext/>
      <w:spacing w:before="60" w:after="120"/>
      <w:outlineLvl w:val="1"/>
    </w:pPr>
    <w:rPr>
      <w:rFonts w:ascii="Arial" w:eastAsia="MS Mincho" w:hAnsi="Arial"/>
      <w:b/>
      <w:color w:val="005EB8" w:themeColor="accent1"/>
      <w:spacing w:val="-6"/>
      <w:kern w:val="28"/>
      <w:sz w:val="36"/>
      <w:szCs w:val="28"/>
      <w14:ligatures w14:val="standardContextual"/>
    </w:rPr>
  </w:style>
  <w:style w:type="paragraph" w:styleId="Heading3">
    <w:name w:val="heading 3"/>
    <w:basedOn w:val="Heading2"/>
    <w:next w:val="Normal"/>
    <w:link w:val="Heading3Char"/>
    <w:autoRedefine/>
    <w:qFormat/>
    <w:rsid w:val="00E71DDE"/>
    <w:pPr>
      <w:outlineLvl w:val="2"/>
    </w:pPr>
    <w:rPr>
      <w:rFonts w:eastAsia="Times New Roman"/>
      <w:bCs/>
      <w:color w:val="0F0F0F" w:themeColor="text1"/>
      <w:spacing w:val="0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FA4212"/>
    <w:pPr>
      <w:keepNext/>
      <w:spacing w:before="60" w:after="60"/>
      <w:outlineLvl w:val="3"/>
    </w:pPr>
    <w:rPr>
      <w:b/>
      <w:color w:val="005EB8" w:themeColor="accen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A4212"/>
    <w:rPr>
      <w:rFonts w:ascii="Arial" w:eastAsia="MS Mincho" w:hAnsi="Arial"/>
      <w:b/>
      <w:color w:val="005EB8" w:themeColor="accent1"/>
      <w:spacing w:val="-6"/>
      <w:kern w:val="28"/>
      <w:sz w:val="36"/>
      <w:szCs w:val="28"/>
      <w14:ligatures w14:val="standardContextual"/>
    </w:rPr>
  </w:style>
  <w:style w:type="character" w:customStyle="1" w:styleId="Heading1Char">
    <w:name w:val="Heading 1 Char"/>
    <w:basedOn w:val="DefaultParagraphFont"/>
    <w:link w:val="Heading1"/>
    <w:rsid w:val="00FA4212"/>
    <w:rPr>
      <w:rFonts w:ascii="Arial" w:hAnsi="Arial" w:cs="Arial"/>
      <w:b/>
      <w:bCs/>
      <w:color w:val="005EB8" w:themeColor="accent1"/>
      <w:spacing w:val="-14"/>
      <w:kern w:val="28"/>
      <w:sz w:val="42"/>
      <w:szCs w:val="32"/>
      <w14:ligatures w14:val="standardContextual"/>
    </w:rPr>
  </w:style>
  <w:style w:type="paragraph" w:styleId="ListParagraph">
    <w:name w:val="List Paragraph"/>
    <w:basedOn w:val="Normal"/>
    <w:link w:val="ListParagraphChar"/>
    <w:uiPriority w:val="34"/>
    <w:rsid w:val="00D93D0D"/>
    <w:pPr>
      <w:spacing w:after="180"/>
      <w:ind w:firstLine="360"/>
    </w:pPr>
  </w:style>
  <w:style w:type="character" w:customStyle="1" w:styleId="Heading3Char">
    <w:name w:val="Heading 3 Char"/>
    <w:basedOn w:val="DefaultParagraphFont"/>
    <w:link w:val="Heading3"/>
    <w:rsid w:val="00E71DDE"/>
    <w:rPr>
      <w:rFonts w:ascii="Arial" w:hAnsi="Arial"/>
      <w:b/>
      <w:bCs/>
      <w:color w:val="0F0F0F" w:themeColor="text1"/>
      <w:sz w:val="24"/>
      <w:szCs w:val="24"/>
    </w:rPr>
  </w:style>
  <w:style w:type="paragraph" w:customStyle="1" w:styleId="Bulletlist">
    <w:name w:val="Bullet list"/>
    <w:basedOn w:val="ListParagraph"/>
    <w:link w:val="BulletlistChar"/>
    <w:autoRedefine/>
    <w:qFormat/>
    <w:rsid w:val="00497DE0"/>
    <w:pPr>
      <w:numPr>
        <w:numId w:val="1"/>
      </w:numPr>
      <w:autoSpaceDE w:val="0"/>
      <w:autoSpaceDN w:val="0"/>
      <w:adjustRightInd w:val="0"/>
      <w:spacing w:after="140"/>
      <w:ind w:left="510" w:hanging="510"/>
      <w:textboxTightWrap w:val="none"/>
    </w:pPr>
    <w:rPr>
      <w:rFonts w:cs="FrutigerLTStd-Light"/>
      <w:szCs w:val="22"/>
    </w:rPr>
  </w:style>
  <w:style w:type="character" w:customStyle="1" w:styleId="BulletlistChar">
    <w:name w:val="Bullet list Char"/>
    <w:basedOn w:val="DefaultParagraphFont"/>
    <w:link w:val="Bulletlist"/>
    <w:rsid w:val="00497DE0"/>
    <w:rPr>
      <w:rFonts w:ascii="Arial" w:hAnsi="Arial" w:cs="FrutigerLTStd-Light"/>
      <w:color w:val="0F0F0F" w:themeColor="text1"/>
      <w:sz w:val="24"/>
      <w:szCs w:val="22"/>
    </w:rPr>
  </w:style>
  <w:style w:type="paragraph" w:customStyle="1" w:styleId="Footnote-hanging">
    <w:name w:val="Footnote - hanging"/>
    <w:basedOn w:val="Bulletlist"/>
    <w:link w:val="Footnote-hangingChar"/>
    <w:qFormat/>
    <w:rsid w:val="004F0A67"/>
    <w:pPr>
      <w:numPr>
        <w:numId w:val="0"/>
      </w:numPr>
      <w:tabs>
        <w:tab w:val="left" w:pos="284"/>
      </w:tabs>
      <w:spacing w:after="280"/>
      <w:ind w:left="284" w:hanging="284"/>
    </w:pPr>
    <w:rPr>
      <w:sz w:val="18"/>
      <w:szCs w:val="18"/>
    </w:rPr>
  </w:style>
  <w:style w:type="character" w:customStyle="1" w:styleId="Footnote-hangingChar">
    <w:name w:val="Footnote - hanging Char"/>
    <w:basedOn w:val="BulletlistChar"/>
    <w:link w:val="Footnote-hanging"/>
    <w:rsid w:val="004F0A67"/>
    <w:rPr>
      <w:rFonts w:ascii="Arial" w:hAnsi="Arial" w:cs="FrutigerLTStd-Light"/>
      <w:color w:val="0F0F0F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FA4212"/>
    <w:rPr>
      <w:rFonts w:ascii="Arial" w:hAnsi="Arial"/>
      <w:b/>
      <w:color w:val="005EB8" w:themeColor="accent1"/>
      <w:sz w:val="24"/>
    </w:rPr>
  </w:style>
  <w:style w:type="character" w:styleId="Hyperlink">
    <w:name w:val="Hyperlink"/>
    <w:basedOn w:val="DefaultParagraphFont"/>
    <w:uiPriority w:val="99"/>
    <w:unhideWhenUsed/>
    <w:qFormat/>
    <w:rsid w:val="00D66537"/>
    <w:rPr>
      <w:rFonts w:asciiTheme="minorHAnsi" w:hAnsiTheme="minorHAnsi"/>
      <w:color w:val="003087" w:themeColor="accent3"/>
      <w:u w:val="none"/>
    </w:rPr>
  </w:style>
  <w:style w:type="paragraph" w:customStyle="1" w:styleId="Standfirst">
    <w:name w:val="Standfirst"/>
    <w:basedOn w:val="Normal"/>
    <w:link w:val="StandfirstChar"/>
    <w:autoRedefine/>
    <w:qFormat/>
    <w:rsid w:val="00FA4212"/>
    <w:pPr>
      <w:spacing w:after="180" w:line="420" w:lineRule="atLeast"/>
    </w:pPr>
    <w:rPr>
      <w:color w:val="424D58" w:themeColor="accent6"/>
      <w:spacing w:val="4"/>
      <w:kern w:val="28"/>
      <w:sz w:val="30"/>
      <w:szCs w:val="28"/>
      <w14:ligatures w14:val="standardContextual"/>
    </w:rPr>
  </w:style>
  <w:style w:type="character" w:customStyle="1" w:styleId="StandfirstChar">
    <w:name w:val="Standfirst Char"/>
    <w:basedOn w:val="Heading4Char"/>
    <w:link w:val="Standfirst"/>
    <w:rsid w:val="00FA4212"/>
    <w:rPr>
      <w:rFonts w:ascii="Arial" w:hAnsi="Arial"/>
      <w:b w:val="0"/>
      <w:color w:val="424D58" w:themeColor="accent6"/>
      <w:spacing w:val="4"/>
      <w:kern w:val="28"/>
      <w:sz w:val="30"/>
      <w:szCs w:val="28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D1729"/>
    <w:pPr>
      <w:pBdr>
        <w:top w:val="single" w:sz="4" w:space="4" w:color="D6DBE0" w:themeColor="accent6" w:themeTint="33"/>
        <w:bottom w:val="single" w:sz="4" w:space="4" w:color="D6DBE0" w:themeColor="accent6" w:themeTint="33"/>
      </w:pBdr>
      <w:tabs>
        <w:tab w:val="right" w:pos="9854"/>
      </w:tabs>
    </w:pPr>
    <w:rPr>
      <w:b/>
      <w:noProof/>
      <w:color w:val="005EB8" w:themeColor="accen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C24A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kern w:val="0"/>
      <w:sz w:val="28"/>
      <w:szCs w:val="28"/>
      <w:lang w:val="en-US" w:eastAsia="ja-JP"/>
    </w:rPr>
  </w:style>
  <w:style w:type="paragraph" w:customStyle="1" w:styleId="FrontpageTitle">
    <w:name w:val="Frontpage_Title"/>
    <w:basedOn w:val="Normal"/>
    <w:link w:val="FrontpageTitleChar"/>
    <w:autoRedefine/>
    <w:qFormat/>
    <w:rsid w:val="009C27F0"/>
    <w:rPr>
      <w:b/>
      <w:color w:val="FFFFFF" w:themeColor="background1"/>
      <w:sz w:val="84"/>
      <w:szCs w:val="84"/>
    </w:rPr>
  </w:style>
  <w:style w:type="character" w:customStyle="1" w:styleId="FrontpageTitleChar">
    <w:name w:val="Frontpage_Title Char"/>
    <w:basedOn w:val="DefaultParagraphFont"/>
    <w:link w:val="FrontpageTitle"/>
    <w:rsid w:val="009C27F0"/>
    <w:rPr>
      <w:rFonts w:ascii="Arial" w:hAnsi="Arial"/>
      <w:b/>
      <w:color w:val="FFFFFF" w:themeColor="background1"/>
      <w:sz w:val="84"/>
      <w:szCs w:val="84"/>
    </w:rPr>
  </w:style>
  <w:style w:type="paragraph" w:customStyle="1" w:styleId="Frontpagesubhead">
    <w:name w:val="Frontpage_subhead"/>
    <w:basedOn w:val="Normal"/>
    <w:link w:val="FrontpagesubheadChar"/>
    <w:autoRedefine/>
    <w:qFormat/>
    <w:rsid w:val="009C27F0"/>
    <w:rPr>
      <w:b/>
      <w:color w:val="F2F2F2" w:themeColor="background1" w:themeShade="F2"/>
      <w:sz w:val="48"/>
      <w:szCs w:val="36"/>
    </w:rPr>
  </w:style>
  <w:style w:type="character" w:customStyle="1" w:styleId="FrontpagesubheadChar">
    <w:name w:val="Frontpage_subhead Char"/>
    <w:basedOn w:val="DefaultParagraphFont"/>
    <w:link w:val="Frontpagesubhead"/>
    <w:rsid w:val="009C27F0"/>
    <w:rPr>
      <w:rFonts w:ascii="Arial" w:hAnsi="Arial"/>
      <w:b/>
      <w:color w:val="F2F2F2" w:themeColor="background1" w:themeShade="F2"/>
      <w:sz w:val="48"/>
      <w:szCs w:val="36"/>
    </w:rPr>
  </w:style>
  <w:style w:type="paragraph" w:customStyle="1" w:styleId="Footnoteseparator">
    <w:name w:val="Footnote_separator"/>
    <w:basedOn w:val="Heading3"/>
    <w:link w:val="FootnoteseparatorChar"/>
    <w:rsid w:val="000C24AF"/>
    <w:rPr>
      <w:noProof/>
      <w:w w:val="200"/>
      <w:sz w:val="16"/>
      <w:szCs w:val="16"/>
    </w:rPr>
  </w:style>
  <w:style w:type="character" w:customStyle="1" w:styleId="FootnoteseparatorChar">
    <w:name w:val="Footnote_separator Char"/>
    <w:basedOn w:val="Heading3Char"/>
    <w:link w:val="Footnoteseparator"/>
    <w:rsid w:val="000C24AF"/>
    <w:rPr>
      <w:rFonts w:ascii="Arial" w:eastAsia="MS Mincho" w:hAnsi="Arial" w:cs="Arial"/>
      <w:b/>
      <w:bCs/>
      <w:noProof/>
      <w:color w:val="005EB8" w:themeColor="accent1"/>
      <w:spacing w:val="-8"/>
      <w:w w:val="200"/>
      <w:kern w:val="28"/>
      <w:sz w:val="16"/>
      <w:szCs w:val="16"/>
      <w14:ligatures w14:val="standardContextual"/>
    </w:rPr>
  </w:style>
  <w:style w:type="paragraph" w:customStyle="1" w:styleId="Numberedlist">
    <w:name w:val="Numbered list"/>
    <w:basedOn w:val="ListParagraph"/>
    <w:link w:val="NumberedlistChar"/>
    <w:qFormat/>
    <w:rsid w:val="000C24AF"/>
    <w:pPr>
      <w:spacing w:after="140"/>
      <w:ind w:left="510" w:hanging="510"/>
    </w:pPr>
  </w:style>
  <w:style w:type="character" w:customStyle="1" w:styleId="NumberedlistChar">
    <w:name w:val="Numbered list Char"/>
    <w:basedOn w:val="DefaultParagraphFont"/>
    <w:link w:val="Numberedlist"/>
    <w:rsid w:val="000C24AF"/>
    <w:rPr>
      <w:rFonts w:ascii="Arial" w:hAnsi="Arial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B6372"/>
    <w:pPr>
      <w:spacing w:after="100"/>
      <w:ind w:left="220"/>
    </w:pPr>
    <w:rPr>
      <w:color w:val="424D58" w:themeColor="accent6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C24AF"/>
    <w:pPr>
      <w:spacing w:after="100" w:line="276" w:lineRule="auto"/>
      <w:ind w:left="440"/>
      <w:textboxTightWrap w:val="none"/>
    </w:pPr>
    <w:rPr>
      <w:rFonts w:asciiTheme="minorHAnsi" w:eastAsiaTheme="minorEastAsia" w:hAnsiTheme="minorHAnsi" w:cstheme="minorBidi"/>
      <w:szCs w:val="2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qFormat/>
    <w:rsid w:val="004F0A67"/>
    <w:pPr>
      <w:pBdr>
        <w:bottom w:val="single" w:sz="2" w:space="4" w:color="84919C" w:themeColor="accent2"/>
      </w:pBdr>
      <w:tabs>
        <w:tab w:val="left" w:pos="9639"/>
      </w:tabs>
      <w:spacing w:after="0"/>
    </w:pPr>
    <w:rPr>
      <w:color w:val="84919C" w:themeColor="accent2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4F0A67"/>
    <w:rPr>
      <w:rFonts w:ascii="Arial" w:hAnsi="Arial"/>
      <w:color w:val="84919C" w:themeColor="accent2"/>
      <w:szCs w:val="24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BF6E82"/>
    <w:pPr>
      <w:tabs>
        <w:tab w:val="right" w:pos="9866"/>
      </w:tabs>
      <w:spacing w:after="0"/>
      <w:jc w:val="center"/>
    </w:pPr>
    <w:rPr>
      <w:color w:val="84919C" w:themeColor="accent2"/>
      <w:spacing w:val="-4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F6E82"/>
    <w:rPr>
      <w:rFonts w:ascii="Arial" w:hAnsi="Arial"/>
      <w:color w:val="84919C" w:themeColor="accent2"/>
      <w:spacing w:val="-4"/>
      <w:sz w:val="18"/>
      <w:szCs w:val="24"/>
    </w:rPr>
  </w:style>
  <w:style w:type="character" w:styleId="Strong">
    <w:name w:val="Strong"/>
    <w:aliases w:val="Bold"/>
    <w:qFormat/>
    <w:rsid w:val="000C24AF"/>
    <w:rPr>
      <w:rFonts w:asciiTheme="minorHAnsi" w:hAnsiTheme="minorHAnsi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A4212"/>
    <w:pPr>
      <w:spacing w:before="70" w:after="70"/>
    </w:pPr>
    <w:rPr>
      <w:rFonts w:asciiTheme="minorHAnsi" w:hAnsiTheme="minorHAnsi"/>
      <w:i/>
      <w:iCs/>
      <w:color w:val="005EB8" w:themeColor="accent1"/>
      <w:sz w:val="30"/>
    </w:rPr>
  </w:style>
  <w:style w:type="character" w:customStyle="1" w:styleId="QuoteChar">
    <w:name w:val="Quote Char"/>
    <w:basedOn w:val="DefaultParagraphFont"/>
    <w:link w:val="Quote"/>
    <w:uiPriority w:val="29"/>
    <w:rsid w:val="00FA4212"/>
    <w:rPr>
      <w:rFonts w:asciiTheme="minorHAnsi" w:hAnsiTheme="minorHAnsi"/>
      <w:i/>
      <w:iCs/>
      <w:color w:val="005EB8" w:themeColor="accent1"/>
      <w:sz w:val="3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D243C"/>
    <w:rPr>
      <w:rFonts w:ascii="Arial" w:hAnsi="Arial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1D243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A4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A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D77F0"/>
    <w:rPr>
      <w:color w:val="808080"/>
    </w:rPr>
  </w:style>
  <w:style w:type="paragraph" w:customStyle="1" w:styleId="Publisheddate">
    <w:name w:val="Published date"/>
    <w:basedOn w:val="Heading4"/>
    <w:link w:val="PublisheddateChar"/>
    <w:qFormat/>
    <w:rsid w:val="009C27F0"/>
    <w:rPr>
      <w:b w:val="0"/>
      <w:color w:val="FFFFFF" w:themeColor="background1"/>
      <w:sz w:val="30"/>
    </w:rPr>
  </w:style>
  <w:style w:type="character" w:customStyle="1" w:styleId="PublisheddateChar">
    <w:name w:val="Published date Char"/>
    <w:basedOn w:val="Heading4Char"/>
    <w:link w:val="Publisheddate"/>
    <w:rsid w:val="009C27F0"/>
    <w:rPr>
      <w:rFonts w:ascii="Arial" w:hAnsi="Arial"/>
      <w:b w:val="0"/>
      <w:color w:val="FFFFFF" w:themeColor="background1"/>
      <w:sz w:val="30"/>
    </w:rPr>
  </w:style>
  <w:style w:type="table" w:styleId="TableGrid">
    <w:name w:val="Table Grid"/>
    <w:basedOn w:val="TableNormal"/>
    <w:uiPriority w:val="59"/>
    <w:rsid w:val="00E71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7067F"/>
    <w:rPr>
      <w:color w:val="7C2855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27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6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66F"/>
    <w:rPr>
      <w:rFonts w:ascii="Arial" w:hAnsi="Arial"/>
      <w:color w:val="0F0F0F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6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66F"/>
    <w:rPr>
      <w:rFonts w:ascii="Arial" w:hAnsi="Arial"/>
      <w:b/>
      <w:bCs/>
      <w:color w:val="0F0F0F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nhs.ers@nhs.net?subject=Professional%20User%20Need%20Reques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ha1\Downloads\NHSDigital_basic_template_plain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1606E-44B5-43E7-A5CC-9BF5B2AE7070}"/>
      </w:docPartPr>
      <w:docPartBody>
        <w:p w:rsidR="00A12BF2" w:rsidRDefault="009D10A9">
          <w:r w:rsidRPr="00F43CF9">
            <w:rPr>
              <w:rStyle w:val="PlaceholderText"/>
            </w:rPr>
            <w:t>Click here to enter text.</w:t>
          </w:r>
        </w:p>
      </w:docPartBody>
    </w:docPart>
    <w:docPart>
      <w:docPartPr>
        <w:name w:val="76A592DCFBF44408B3DA570A203F0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E2D2B-15A7-4258-8D63-2A1A5FAF0AC0}"/>
      </w:docPartPr>
      <w:docPartBody>
        <w:p w:rsidR="00A12BF2" w:rsidRDefault="009D10A9" w:rsidP="009D10A9">
          <w:pPr>
            <w:pStyle w:val="76A592DCFBF44408B3DA570A203F00FB"/>
          </w:pPr>
          <w:r w:rsidRPr="00F43CF9">
            <w:rPr>
              <w:rStyle w:val="PlaceholderText"/>
            </w:rPr>
            <w:t>Click here to enter text.</w:t>
          </w:r>
        </w:p>
      </w:docPartBody>
    </w:docPart>
    <w:docPart>
      <w:docPartPr>
        <w:name w:val="81BD1E96411D4C8C9D0F2B3892343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0FEFF-ACFA-4654-A61E-0E356399F050}"/>
      </w:docPartPr>
      <w:docPartBody>
        <w:p w:rsidR="00A12BF2" w:rsidRDefault="009D10A9" w:rsidP="009D10A9">
          <w:pPr>
            <w:pStyle w:val="81BD1E96411D4C8C9D0F2B3892343D77"/>
          </w:pPr>
          <w:r w:rsidRPr="00F43CF9">
            <w:rPr>
              <w:rStyle w:val="PlaceholderText"/>
            </w:rPr>
            <w:t>Click here to enter text.</w:t>
          </w:r>
        </w:p>
      </w:docPartBody>
    </w:docPart>
    <w:docPart>
      <w:docPartPr>
        <w:name w:val="48EC75683E134C9196A1B6F834B8F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50AD6-E8C4-4D6C-94B9-775B436089FA}"/>
      </w:docPartPr>
      <w:docPartBody>
        <w:p w:rsidR="00A12BF2" w:rsidRDefault="009D10A9" w:rsidP="009D10A9">
          <w:pPr>
            <w:pStyle w:val="48EC75683E134C9196A1B6F834B8FC49"/>
          </w:pPr>
          <w:r w:rsidRPr="00F43CF9">
            <w:rPr>
              <w:rStyle w:val="PlaceholderText"/>
            </w:rPr>
            <w:t>Click here to enter text.</w:t>
          </w:r>
        </w:p>
      </w:docPartBody>
    </w:docPart>
    <w:docPart>
      <w:docPartPr>
        <w:name w:val="011A0433E6204F16B328522C99D75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FBDA2-3114-4723-9E98-83F923D8461C}"/>
      </w:docPartPr>
      <w:docPartBody>
        <w:p w:rsidR="00A12BF2" w:rsidRDefault="009D10A9" w:rsidP="009D10A9">
          <w:pPr>
            <w:pStyle w:val="011A0433E6204F16B328522C99D759D0"/>
          </w:pPr>
          <w:r w:rsidRPr="00F43CF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LTStd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646"/>
    <w:rsid w:val="00305646"/>
    <w:rsid w:val="005A784F"/>
    <w:rsid w:val="00682B5F"/>
    <w:rsid w:val="007969EF"/>
    <w:rsid w:val="007F6190"/>
    <w:rsid w:val="00811017"/>
    <w:rsid w:val="009D10A9"/>
    <w:rsid w:val="00A12BF2"/>
    <w:rsid w:val="00D01BE1"/>
    <w:rsid w:val="00D173AA"/>
    <w:rsid w:val="00F4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A7DA38C1564F808BD97EC8E71ED70E">
    <w:name w:val="7FA7DA38C1564F808BD97EC8E71ED70E"/>
  </w:style>
  <w:style w:type="paragraph" w:customStyle="1" w:styleId="39E230E20F3C40D1996A2CE0708E0DE4">
    <w:name w:val="39E230E20F3C40D1996A2CE0708E0DE4"/>
  </w:style>
  <w:style w:type="character" w:styleId="PlaceholderText">
    <w:name w:val="Placeholder Text"/>
    <w:basedOn w:val="DefaultParagraphFont"/>
    <w:uiPriority w:val="99"/>
    <w:semiHidden/>
    <w:rsid w:val="009D10A9"/>
    <w:rPr>
      <w:color w:val="808080"/>
    </w:rPr>
  </w:style>
  <w:style w:type="paragraph" w:customStyle="1" w:styleId="EA0C346DB41E4852B9020B73E23C042F">
    <w:name w:val="EA0C346DB41E4852B9020B73E23C042F"/>
    <w:rsid w:val="009D10A9"/>
  </w:style>
  <w:style w:type="paragraph" w:customStyle="1" w:styleId="EA0C346DB41E4852B9020B73E23C042F1">
    <w:name w:val="EA0C346DB41E4852B9020B73E23C042F1"/>
    <w:rsid w:val="009D10A9"/>
    <w:pPr>
      <w:keepNext/>
      <w:spacing w:before="60" w:after="120" w:line="240" w:lineRule="auto"/>
      <w:outlineLvl w:val="2"/>
    </w:pPr>
    <w:rPr>
      <w:rFonts w:ascii="Arial" w:eastAsia="MS Mincho" w:hAnsi="Arial" w:cs="Arial"/>
      <w:b/>
      <w:bCs/>
      <w:color w:val="4472C4" w:themeColor="accent1"/>
      <w:spacing w:val="-6"/>
      <w:kern w:val="28"/>
      <w:sz w:val="30"/>
      <w:szCs w:val="26"/>
      <w:lang w:eastAsia="en-US"/>
      <w14:ligatures w14:val="standardContextual"/>
    </w:rPr>
  </w:style>
  <w:style w:type="paragraph" w:customStyle="1" w:styleId="76A592DCFBF44408B3DA570A203F00FB">
    <w:name w:val="76A592DCFBF44408B3DA570A203F00FB"/>
    <w:rsid w:val="009D10A9"/>
  </w:style>
  <w:style w:type="paragraph" w:customStyle="1" w:styleId="81BD1E96411D4C8C9D0F2B3892343D77">
    <w:name w:val="81BD1E96411D4C8C9D0F2B3892343D77"/>
    <w:rsid w:val="009D10A9"/>
  </w:style>
  <w:style w:type="paragraph" w:customStyle="1" w:styleId="48EC75683E134C9196A1B6F834B8FC49">
    <w:name w:val="48EC75683E134C9196A1B6F834B8FC49"/>
    <w:rsid w:val="009D10A9"/>
  </w:style>
  <w:style w:type="paragraph" w:customStyle="1" w:styleId="011A0433E6204F16B328522C99D759D0">
    <w:name w:val="011A0433E6204F16B328522C99D759D0"/>
    <w:rsid w:val="009D10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HSCIC_Corporate">
  <a:themeElements>
    <a:clrScheme name="01-NHS-Digital-THEME">
      <a:dk1>
        <a:srgbClr val="0F0F0F"/>
      </a:dk1>
      <a:lt1>
        <a:srgbClr val="FFFFFF"/>
      </a:lt1>
      <a:dk2>
        <a:srgbClr val="033F85"/>
      </a:dk2>
      <a:lt2>
        <a:srgbClr val="F9F9F9"/>
      </a:lt2>
      <a:accent1>
        <a:srgbClr val="005EB8"/>
      </a:accent1>
      <a:accent2>
        <a:srgbClr val="84919C"/>
      </a:accent2>
      <a:accent3>
        <a:srgbClr val="003087"/>
      </a:accent3>
      <a:accent4>
        <a:srgbClr val="71CCEF"/>
      </a:accent4>
      <a:accent5>
        <a:srgbClr val="D0D5D6"/>
      </a:accent5>
      <a:accent6>
        <a:srgbClr val="424D58"/>
      </a:accent6>
      <a:hlink>
        <a:srgbClr val="003087"/>
      </a:hlink>
      <a:folHlink>
        <a:srgbClr val="7C2855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HSCIC Document" ma:contentTypeID="0x010100F56AC1E539A90047BC30B3C9F7C85DBF009974B1B821AB36488BB2955A9F4B5285" ma:contentTypeVersion="12" ma:contentTypeDescription="Create a new document." ma:contentTypeScope="" ma:versionID="5dfdcb8c1bc1a4b86cb664d8313a30f0">
  <xsd:schema xmlns:xsd="http://www.w3.org/2001/XMLSchema" xmlns:xs="http://www.w3.org/2001/XMLSchema" xmlns:p="http://schemas.microsoft.com/office/2006/metadata/properties" xmlns:ns2="2e9807c8-684d-4ce2-9798-0aa295dedadb" xmlns:ns3="5668c8bc-6c30-45e9-80ca-5109d4270dfd" targetNamespace="http://schemas.microsoft.com/office/2006/metadata/properties" ma:root="true" ma:fieldsID="96afeb7b74a608b9bab069257c826fab" ns2:_="" ns3:_="">
    <xsd:import namespace="2e9807c8-684d-4ce2-9798-0aa295dedadb"/>
    <xsd:import namespace="5668c8bc-6c30-45e9-80ca-5109d4270dfd"/>
    <xsd:element name="properties">
      <xsd:complexType>
        <xsd:sequence>
          <xsd:element name="documentManagement">
            <xsd:complexType>
              <xsd:all>
                <xsd:element ref="ns2:jf4655f4e78d4ac1a11c19f3a13b9f1c" minOccurs="0"/>
                <xsd:element ref="ns3:TaxCatchAll" minOccurs="0"/>
                <xsd:element ref="ns3:TaxCatchAllLabel" minOccurs="0"/>
                <xsd:element ref="ns2:hscicLastReviewDate" minOccurs="0"/>
                <xsd:element ref="ns2:hscicNextReviewDate" minOccurs="0"/>
                <xsd:element ref="ns2:k5f85a19a9254bc483709d4dbf407442" minOccurs="0"/>
                <xsd:element ref="ns2:kf16b72b2d604d459ccf7f7fae4ace43" minOccurs="0"/>
                <xsd:element ref="ns2:j628e119d7e4440dadc57ef80e73f9ed" minOccurs="0"/>
                <xsd:element ref="ns2:p4ac7e37b3be48aa8418f065aeb540e0" minOccurs="0"/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807c8-684d-4ce2-9798-0aa295dedadb" elementFormDefault="qualified">
    <xsd:import namespace="http://schemas.microsoft.com/office/2006/documentManagement/types"/>
    <xsd:import namespace="http://schemas.microsoft.com/office/infopath/2007/PartnerControls"/>
    <xsd:element name="jf4655f4e78d4ac1a11c19f3a13b9f1c" ma:index="8" ma:taxonomy="true" ma:internalName="jf4655f4e78d4ac1a11c19f3a13b9f1c" ma:taxonomyFieldName="hscicDocumentType" ma:displayName="Information type" ma:default="" ma:fieldId="{3f4655f4-e78d-4ac1-a11c-19f3a13b9f1c}" ma:sspId="bb72b7f4-c981-47a4-a26e-043e4b78ebf3" ma:termSetId="62923a2f-f421-4e6f-b03c-6d9050967a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scicLastReviewDate" ma:index="12" nillable="true" ma:displayName="Last Review Date" ma:description="" ma:format="DateOnly" ma:internalName="hscicLastReviewDate">
      <xsd:simpleType>
        <xsd:restriction base="dms:DateTime"/>
      </xsd:simpleType>
    </xsd:element>
    <xsd:element name="hscicNextReviewDate" ma:index="13" nillable="true" ma:displayName="Next Review Date" ma:description="" ma:format="DateOnly" ma:internalName="hscicNextReviewDate">
      <xsd:simpleType>
        <xsd:restriction base="dms:DateTime"/>
      </xsd:simpleType>
    </xsd:element>
    <xsd:element name="k5f85a19a9254bc483709d4dbf407442" ma:index="14" nillable="true" ma:taxonomy="true" ma:internalName="k5f85a19a9254bc483709d4dbf407442" ma:taxonomyFieldName="hscicOrgCorporateFunction" ma:displayName="Corporate Function" ma:default="" ma:fieldId="{45f85a19-a925-4bc4-8370-9d4dbf407442}" ma:taxonomyMulti="true" ma:sspId="bb72b7f4-c981-47a4-a26e-043e4b78ebf3" ma:termSetId="e481236d-d792-4c01-bb67-9165b7203bd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f16b72b2d604d459ccf7f7fae4ace43" ma:index="16" nillable="true" ma:taxonomy="true" ma:internalName="kf16b72b2d604d459ccf7f7fae4ace43" ma:taxonomyFieldName="hscicOrgOfficeLocation" ma:displayName="Office Location" ma:default="" ma:fieldId="{4f16b72b-2d60-4d45-9ccf-7f7fae4ace43}" ma:taxonomyMulti="true" ma:sspId="bb72b7f4-c981-47a4-a26e-043e4b78ebf3" ma:termSetId="5a06e8f3-eefd-4db0-81dc-7eb52882c7d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628e119d7e4440dadc57ef80e73f9ed" ma:index="18" nillable="true" ma:taxonomy="true" ma:internalName="j628e119d7e4440dadc57ef80e73f9ed" ma:taxonomyFieldName="hscicOrgPortfolioDomain" ma:displayName="Portfolio Domain" ma:default="" ma:fieldId="{3628e119-d7e4-440d-adc5-7ef80e73f9ed}" ma:taxonomyMulti="true" ma:sspId="bb72b7f4-c981-47a4-a26e-043e4b78ebf3" ma:termSetId="a0f7ef30-1e9f-4c0e-8184-db5dd75173c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4ac7e37b3be48aa8418f065aeb540e0" ma:index="20" nillable="true" ma:taxonomy="true" ma:internalName="p4ac7e37b3be48aa8418f065aeb540e0" ma:taxonomyFieldName="hscicOrgProfessionalGroup" ma:displayName="Professional Group" ma:default="" ma:fieldId="{94ac7e37-b3be-48aa-8418-f065aeb540e0}" ma:taxonomyMulti="true" ma:sspId="bb72b7f4-c981-47a4-a26e-043e4b78ebf3" ma:termSetId="7ba65347-b85e-4395-970d-ce5ca96cf57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2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5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8c8bc-6c30-45e9-80ca-5109d4270dfd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description="" ma:hidden="true" ma:list="{9c8c5045-8277-483a-b8b4-cb4af49e8caa}" ma:internalName="TaxCatchAll" ma:showField="CatchAllData" ma:web="2e9807c8-684d-4ce2-9798-0aa295deda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c8c5045-8277-483a-b8b4-cb4af49e8caa}" ma:internalName="TaxCatchAllLabel" ma:readOnly="true" ma:showField="CatchAllDataLabel" ma:web="2e9807c8-684d-4ce2-9798-0aa295deda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scicLastReviewDate xmlns="2e9807c8-684d-4ce2-9798-0aa295dedadb" xsi:nil="true"/>
    <k5f85a19a9254bc483709d4dbf407442 xmlns="2e9807c8-684d-4ce2-9798-0aa295dedadb">
      <Terms xmlns="http://schemas.microsoft.com/office/infopath/2007/PartnerControls"/>
    </k5f85a19a9254bc483709d4dbf407442>
    <kf16b72b2d604d459ccf7f7fae4ace43 xmlns="2e9807c8-684d-4ce2-9798-0aa295dedadb">
      <Terms xmlns="http://schemas.microsoft.com/office/infopath/2007/PartnerControls"/>
    </kf16b72b2d604d459ccf7f7fae4ace43>
    <hscicNextReviewDate xmlns="2e9807c8-684d-4ce2-9798-0aa295dedadb" xsi:nil="true"/>
    <p4ac7e37b3be48aa8418f065aeb540e0 xmlns="2e9807c8-684d-4ce2-9798-0aa295dedadb">
      <Terms xmlns="http://schemas.microsoft.com/office/infopath/2007/PartnerControls"/>
    </p4ac7e37b3be48aa8418f065aeb540e0>
    <jf4655f4e78d4ac1a11c19f3a13b9f1c xmlns="2e9807c8-684d-4ce2-9798-0aa295dedadb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</TermName>
          <TermId xmlns="http://schemas.microsoft.com/office/infopath/2007/PartnerControls">aff1a68b-1933-4dcf-8d00-314af96fd52f</TermId>
        </TermInfo>
      </Terms>
    </jf4655f4e78d4ac1a11c19f3a13b9f1c>
    <TaxCatchAll xmlns="5668c8bc-6c30-45e9-80ca-5109d4270dfd">
      <Value>147</Value>
    </TaxCatchAll>
    <j628e119d7e4440dadc57ef80e73f9ed xmlns="2e9807c8-684d-4ce2-9798-0aa295dedadb">
      <Terms xmlns="http://schemas.microsoft.com/office/infopath/2007/PartnerControls"/>
    </j628e119d7e4440dadc57ef80e73f9e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636FA-17DA-4BE1-9F63-2E8DDB9CCE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5F0506-E459-47BB-AD66-4CB0C11DB9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9807c8-684d-4ce2-9798-0aa295dedadb"/>
    <ds:schemaRef ds:uri="5668c8bc-6c30-45e9-80ca-5109d4270d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E29EF1-7BB5-4426-81D7-938620109825}">
  <ds:schemaRefs>
    <ds:schemaRef ds:uri="http://schemas.microsoft.com/office/2006/metadata/properties"/>
    <ds:schemaRef ds:uri="http://schemas.microsoft.com/office/infopath/2007/PartnerControls"/>
    <ds:schemaRef ds:uri="2e9807c8-684d-4ce2-9798-0aa295dedadb"/>
    <ds:schemaRef ds:uri="5668c8bc-6c30-45e9-80ca-5109d4270dfd"/>
  </ds:schemaRefs>
</ds:datastoreItem>
</file>

<file path=customXml/itemProps4.xml><?xml version="1.0" encoding="utf-8"?>
<ds:datastoreItem xmlns:ds="http://schemas.openxmlformats.org/officeDocument/2006/customXml" ds:itemID="{CF1D0A1E-B99F-47E6-9F67-9A05D8BB2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NHSDigital_basic_template_plain_blue.dotx</Template>
  <TotalTime>1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NHS e-Referral Service: User Need Form</vt:lpstr>
    </vt:vector>
  </TitlesOfParts>
  <Company>Health &amp; Social Care Information Centre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NHS e-Referral Service: User Need Form</dc:title>
  <dc:creator>Hallam Thomas</dc:creator>
  <cp:lastModifiedBy>Paul Denton</cp:lastModifiedBy>
  <cp:revision>2</cp:revision>
  <cp:lastPrinted>2016-07-14T17:27:00Z</cp:lastPrinted>
  <dcterms:created xsi:type="dcterms:W3CDTF">2018-11-15T09:53:00Z</dcterms:created>
  <dcterms:modified xsi:type="dcterms:W3CDTF">2018-11-15T09:53:00Z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scicOrgProfessionalGroup">
    <vt:lpwstr/>
  </property>
  <property fmtid="{D5CDD505-2E9C-101B-9397-08002B2CF9AE}" pid="3" name="ContentTypeId">
    <vt:lpwstr>0x010100F56AC1E539A90047BC30B3C9F7C85DBF009974B1B821AB36488BB2955A9F4B5285</vt:lpwstr>
  </property>
  <property fmtid="{D5CDD505-2E9C-101B-9397-08002B2CF9AE}" pid="4" name="hscicOrgCorporateFunction">
    <vt:lpwstr/>
  </property>
  <property fmtid="{D5CDD505-2E9C-101B-9397-08002B2CF9AE}" pid="5" name="hscicOrgOfficeLocation">
    <vt:lpwstr/>
  </property>
  <property fmtid="{D5CDD505-2E9C-101B-9397-08002B2CF9AE}" pid="6" name="hscicOrgPortfolioDomain">
    <vt:lpwstr/>
  </property>
  <property fmtid="{D5CDD505-2E9C-101B-9397-08002B2CF9AE}" pid="7" name="hscicDocumentType">
    <vt:lpwstr>147;#Templates|aff1a68b-1933-4dcf-8d00-314af96fd52f</vt:lpwstr>
  </property>
</Properties>
</file>